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5B6FE0" w:rsidRDefault="00A51411" w:rsidP="00DE4584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4D8B8C7571184C008645D4C98DE391FC"/>
                </w:placeholder>
              </w:sdtPr>
              <w:sdtEndPr/>
              <w:sdtContent>
                <w:r w:rsidR="0011169D">
                  <w:rPr>
                    <w:rFonts w:cs="Arial"/>
                    <w:lang w:val="es-ES"/>
                  </w:rPr>
                  <w:t>CU0</w:t>
                </w:r>
              </w:sdtContent>
            </w:sdt>
            <w:r>
              <w:rPr>
                <w:rFonts w:cs="Arial"/>
                <w:lang w:val="es-ES"/>
              </w:rPr>
              <w:t>9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D8B8C7571184C008645D4C98DE391FC"/>
              </w:placeholder>
            </w:sdtPr>
            <w:sdtEndPr/>
            <w:sdtContent>
              <w:p w:rsidR="0011169D" w:rsidRPr="00731113" w:rsidRDefault="00951676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actividad de mantenimiento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951676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Andy Giovanni Alducin Veronica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8A56CCC5EDA5433E95FDE91B680FC786"/>
            </w:placeholder>
            <w:date w:fullDate="2018-09-23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951676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23/09/2018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8A56CCC5EDA5433E95FDE91B680FC786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951676" w:rsidP="00DE4584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D8B8C7571184C008645D4C98DE391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951676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Técnico Académico</w:t>
                </w:r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4D8B8C7571184C008645D4C98DE391FC"/>
              </w:placeholder>
            </w:sdtPr>
            <w:sdtEndPr/>
            <w:sdtContent>
              <w:p w:rsidR="0011169D" w:rsidRPr="00731113" w:rsidRDefault="00951676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Técnico Académico podrá r</w:t>
                </w:r>
                <w:r w:rsidRPr="00951676">
                  <w:rPr>
                    <w:rFonts w:cs="Arial"/>
                    <w:lang w:val="es-ES"/>
                  </w:rPr>
                  <w:t xml:space="preserve">egistrar su actividad de mantenimiento (equipo, falla) realizada </w:t>
                </w:r>
                <w:r w:rsidR="00A51411">
                  <w:rPr>
                    <w:rFonts w:cs="Arial"/>
                    <w:lang w:val="es-ES"/>
                  </w:rPr>
                  <w:t>al HARDWARE</w:t>
                </w:r>
                <w:bookmarkStart w:id="0" w:name="_GoBack"/>
                <w:bookmarkEnd w:id="0"/>
                <w:r w:rsidRPr="00951676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D8B8C7571184C008645D4C98DE391FC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D8B8C7571184C008645D4C98DE391FC"/>
                  </w:placeholder>
                </w:sdtPr>
                <w:sdtEndPr/>
                <w:sdtContent>
                  <w:p w:rsidR="00951676" w:rsidRDefault="00951676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PRE1.- El técnico académico tiene que estar previamente identificado en el sistema</w:t>
                    </w:r>
                  </w:p>
                </w:sdtContent>
              </w:sdt>
              <w:p w:rsidR="0011169D" w:rsidRPr="00731113" w:rsidRDefault="00951676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PRE2.- Debe haber </w:t>
                </w:r>
                <w:r w:rsidR="00A51411">
                  <w:rPr>
                    <w:rFonts w:cs="Arial"/>
                    <w:lang w:val="es-ES"/>
                  </w:rPr>
                  <w:t>HARDWARE</w:t>
                </w:r>
                <w:r>
                  <w:rPr>
                    <w:rFonts w:cs="Arial"/>
                    <w:lang w:val="es-ES"/>
                  </w:rPr>
                  <w:t xml:space="preserve"> registrado en el sistema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D8B8C7571184C008645D4C98DE391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951676" w:rsidRPr="00832EE3" w:rsidRDefault="00951676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 xml:space="preserve">El Técnico Académico selecciona </w:t>
                </w:r>
                <w:r w:rsidR="00832EE3" w:rsidRPr="00832EE3">
                  <w:rPr>
                    <w:lang w:val="es-ES"/>
                  </w:rPr>
                  <w:t>la opción</w:t>
                </w:r>
                <w:r w:rsidRPr="00832EE3">
                  <w:rPr>
                    <w:lang w:val="es-ES"/>
                  </w:rPr>
                  <w:t xml:space="preserve"> “Mantenimiento”</w:t>
                </w:r>
                <w:r w:rsidR="00832EE3" w:rsidRPr="00832EE3">
                  <w:rPr>
                    <w:lang w:val="es-ES"/>
                  </w:rPr>
                  <w:t xml:space="preserve"> del menú.</w:t>
                </w:r>
              </w:p>
              <w:p w:rsidR="00951676" w:rsidRPr="00832EE3" w:rsidRDefault="00951676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 xml:space="preserve">El sistema muestra </w:t>
                </w:r>
                <w:r w:rsidR="00832EE3" w:rsidRPr="00832EE3">
                  <w:rPr>
                    <w:lang w:val="es-ES"/>
                  </w:rPr>
                  <w:t>el menú “Mantenimiento”.</w:t>
                </w:r>
              </w:p>
              <w:p w:rsidR="00832EE3" w:rsidRPr="00832EE3" w:rsidRDefault="00832EE3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>El Técnico Académico selecciona la opción “Registrar actividad”.</w:t>
                </w:r>
              </w:p>
              <w:p w:rsidR="00832EE3" w:rsidRPr="00832EE3" w:rsidRDefault="00832EE3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>El sistema despliega un formulario donde se piden los datos de la actividad de mantenimiento (Equipo reportado, problema reportado, responsable del reporte).</w:t>
                </w:r>
              </w:p>
              <w:p w:rsidR="00832EE3" w:rsidRPr="00832EE3" w:rsidRDefault="00832EE3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>EL Técnico Académico</w:t>
                </w:r>
                <w:r w:rsidR="00936D23">
                  <w:rPr>
                    <w:lang w:val="es-ES"/>
                  </w:rPr>
                  <w:t xml:space="preserve"> llena los datos y</w:t>
                </w:r>
                <w:r w:rsidRPr="00832EE3">
                  <w:rPr>
                    <w:lang w:val="es-ES"/>
                  </w:rPr>
                  <w:t xml:space="preserve"> selecciona la </w:t>
                </w:r>
                <w:proofErr w:type="gramStart"/>
                <w:r w:rsidRPr="00832EE3">
                  <w:rPr>
                    <w:lang w:val="es-ES"/>
                  </w:rPr>
                  <w:t>opción ”Guardar</w:t>
                </w:r>
                <w:proofErr w:type="gramEnd"/>
                <w:r w:rsidRPr="00832EE3">
                  <w:rPr>
                    <w:lang w:val="es-ES"/>
                  </w:rPr>
                  <w:t>”.</w:t>
                </w:r>
              </w:p>
              <w:p w:rsidR="00832EE3" w:rsidRPr="00832EE3" w:rsidRDefault="00832EE3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>El sistema muestra un mensaje “Éxito al guardar”.</w:t>
                </w:r>
              </w:p>
              <w:p w:rsidR="00832EE3" w:rsidRPr="00832EE3" w:rsidRDefault="00832EE3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>EL Técnico Académico selecciona “Aceptar”.</w:t>
                </w:r>
              </w:p>
              <w:p w:rsidR="00832EE3" w:rsidRPr="00832EE3" w:rsidRDefault="00832EE3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>El sistema devuelve al Técnico Académico al menú “Mantenimiento”.</w:t>
                </w:r>
              </w:p>
              <w:p w:rsidR="0011169D" w:rsidRPr="00832EE3" w:rsidRDefault="00832EE3" w:rsidP="00832EE3">
                <w:pPr>
                  <w:pStyle w:val="Prrafodelista"/>
                  <w:numPr>
                    <w:ilvl w:val="0"/>
                    <w:numId w:val="1"/>
                  </w:numPr>
                  <w:jc w:val="both"/>
                  <w:rPr>
                    <w:lang w:val="es-ES"/>
                  </w:rPr>
                </w:pPr>
                <w:r w:rsidRPr="00832EE3">
                  <w:rPr>
                    <w:lang w:val="es-ES"/>
                  </w:rPr>
                  <w:t>Fin de caso de uso.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4D8B8C7571184C008645D4C98DE391FC"/>
              </w:placeholder>
            </w:sdtPr>
            <w:sdtEndPr>
              <w:rPr>
                <w:rFonts w:cstheme="minorBidi"/>
              </w:rPr>
            </w:sdtEndPr>
            <w:sdtContent>
              <w:p w:rsidR="00832EE3" w:rsidRDefault="00832EE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FA1.-</w:t>
                </w:r>
                <w:r w:rsidR="001E378D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Ir hasta el paso 3 del flujo normal</w:t>
                </w:r>
              </w:p>
              <w:p w:rsidR="00832EE3" w:rsidRPr="001E378D" w:rsidRDefault="00832EE3" w:rsidP="001E37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 w:rsidRPr="001E378D">
                  <w:rPr>
                    <w:rFonts w:cs="Arial"/>
                    <w:lang w:val="es-ES"/>
                  </w:rPr>
                  <w:t>El Técnico Académico selecciona “Regresar”.</w:t>
                </w:r>
              </w:p>
              <w:p w:rsidR="001E378D" w:rsidRDefault="00832EE3" w:rsidP="001E37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 w:rsidRPr="001E378D">
                  <w:rPr>
                    <w:rFonts w:cs="Arial"/>
                    <w:lang w:val="es-ES"/>
                  </w:rPr>
                  <w:t>El sistema lo devuelve al “Menú principal”.</w:t>
                </w:r>
              </w:p>
              <w:p w:rsidR="00936D23" w:rsidRDefault="001E378D" w:rsidP="001E378D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FA2.-</w:t>
                </w:r>
                <w:r w:rsidR="00936D23">
                  <w:rPr>
                    <w:rFonts w:cs="Arial"/>
                    <w:lang w:val="es-ES"/>
                  </w:rPr>
                  <w:t xml:space="preserve"> Ir hasta el paso 4 del flujo normal</w:t>
                </w:r>
              </w:p>
              <w:p w:rsidR="00936D23" w:rsidRPr="00936D23" w:rsidRDefault="00936D23" w:rsidP="00936D23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 w:rsidRPr="00936D23">
                  <w:rPr>
                    <w:rFonts w:cs="Arial"/>
                    <w:lang w:val="es-ES"/>
                  </w:rPr>
                  <w:t>El sistema muestra un mensaje “Favor de llenar correctamente todos los campos antes de guardar”.</w:t>
                </w:r>
              </w:p>
              <w:p w:rsidR="00936D23" w:rsidRPr="00936D23" w:rsidRDefault="00936D23" w:rsidP="00936D23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 w:rsidRPr="00936D23">
                  <w:rPr>
                    <w:rFonts w:cs="Arial"/>
                    <w:lang w:val="es-ES"/>
                  </w:rPr>
                  <w:lastRenderedPageBreak/>
                  <w:t>El Técnico Académico selecciona la opción “Aceptar”.</w:t>
                </w:r>
              </w:p>
              <w:p w:rsidR="00936D23" w:rsidRDefault="00936D23" w:rsidP="00936D23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 w:rsidRPr="00936D23">
                  <w:rPr>
                    <w:rFonts w:cs="Arial"/>
                    <w:lang w:val="es-ES"/>
                  </w:rPr>
                  <w:t>El sistema lo regresa al formulario sin modificar los datos que ya introdujo el Técnico Académico.</w:t>
                </w:r>
              </w:p>
              <w:p w:rsidR="00936D23" w:rsidRDefault="00936D23" w:rsidP="00936D2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FA3.- </w:t>
                </w:r>
                <w:r w:rsidR="00AC203C">
                  <w:rPr>
                    <w:rFonts w:cs="Arial"/>
                    <w:lang w:val="es-ES"/>
                  </w:rPr>
                  <w:t>Ir hasta el paso 5 del flujo Normal</w:t>
                </w:r>
              </w:p>
              <w:p w:rsidR="00AC203C" w:rsidRPr="00AC203C" w:rsidRDefault="00AC203C" w:rsidP="00AC20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C203C">
                  <w:rPr>
                    <w:rFonts w:cs="Arial"/>
                    <w:lang w:val="es-ES"/>
                  </w:rPr>
                  <w:t>El técnico académico selecciona “Cancelar”.</w:t>
                </w:r>
              </w:p>
              <w:p w:rsidR="00AC203C" w:rsidRPr="00AC203C" w:rsidRDefault="00AC203C" w:rsidP="00AC20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C203C">
                  <w:rPr>
                    <w:rFonts w:cs="Arial"/>
                    <w:lang w:val="es-ES"/>
                  </w:rPr>
                  <w:t>El sistema muestra un mensaje “¿Está seguro de que desea cancelar le registro de actividad?”.</w:t>
                </w:r>
              </w:p>
              <w:p w:rsidR="00AC203C" w:rsidRPr="00AC203C" w:rsidRDefault="00AC203C" w:rsidP="00AC20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C203C">
                  <w:rPr>
                    <w:rFonts w:cs="Arial"/>
                    <w:lang w:val="es-ES"/>
                  </w:rPr>
                  <w:t>El técnico académico selecciona “Aceptar”.</w:t>
                </w:r>
              </w:p>
              <w:p w:rsidR="00AC203C" w:rsidRPr="00AC203C" w:rsidRDefault="00AC203C" w:rsidP="00AC20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C203C">
                  <w:rPr>
                    <w:rFonts w:cs="Arial"/>
                    <w:lang w:val="es-ES"/>
                  </w:rPr>
                  <w:t>El sistema devuelve al Técnico Académico al menú de “Mantenimiento”.</w:t>
                </w:r>
              </w:p>
              <w:p w:rsidR="0011169D" w:rsidRPr="001E378D" w:rsidRDefault="00A51411" w:rsidP="001E378D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D8B8C7571184C008645D4C98DE391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E378D" w:rsidRDefault="001E378D" w:rsidP="00DE4584">
                <w:r>
                  <w:t>EX1.- Ir hasta el paso 5 del flujo Normal</w:t>
                </w:r>
              </w:p>
              <w:p w:rsidR="001E378D" w:rsidRPr="00936D23" w:rsidRDefault="001E378D" w:rsidP="00936D2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936D23">
                  <w:rPr>
                    <w:rFonts w:cs="Arial"/>
                  </w:rPr>
                  <w:t xml:space="preserve">Hay un error con la conexión a la base de datos, </w:t>
                </w:r>
                <w:proofErr w:type="spellStart"/>
                <w:r w:rsidRPr="00936D23">
                  <w:rPr>
                    <w:rFonts w:cs="Arial"/>
                  </w:rPr>
                  <w:t>ell</w:t>
                </w:r>
                <w:proofErr w:type="spellEnd"/>
                <w:r w:rsidRPr="00936D23">
                  <w:rPr>
                    <w:rFonts w:cs="Arial"/>
                  </w:rPr>
                  <w:t xml:space="preserve"> sistema muestra un mensaje “Error con la conexión a la base de datos, inténtelo más tarde.”</w:t>
                </w:r>
              </w:p>
              <w:p w:rsidR="001E378D" w:rsidRPr="00936D23" w:rsidRDefault="001E378D" w:rsidP="00936D2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936D23">
                  <w:rPr>
                    <w:rFonts w:cs="Arial"/>
                  </w:rPr>
                  <w:t>El técnico académico selecciona la opción “Aceptar”</w:t>
                </w:r>
              </w:p>
              <w:p w:rsidR="00936D23" w:rsidRPr="00936D23" w:rsidRDefault="00936D23" w:rsidP="00936D2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936D23">
                  <w:rPr>
                    <w:rFonts w:cs="Arial"/>
                  </w:rPr>
                  <w:t>El sistema devuelve al menú principal al Técnico Académico.</w:t>
                </w:r>
              </w:p>
              <w:p w:rsidR="0011169D" w:rsidRPr="00917614" w:rsidRDefault="001E378D" w:rsidP="00DE4584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4D8B8C7571184C008645D4C98DE391FC"/>
              </w:placeholder>
            </w:sdtPr>
            <w:sdtEndPr/>
            <w:sdtContent>
              <w:p w:rsidR="003A75CB" w:rsidRPr="003A75CB" w:rsidRDefault="003A75CB" w:rsidP="003A75CB">
                <w:r w:rsidRPr="003A75CB">
                  <w:t>El sistema guarda el registro de la entrada/salida (</w:t>
                </w:r>
                <w:r>
                  <w:t>Actividad de Mantenimiento</w:t>
                </w:r>
                <w:r w:rsidRPr="003A75CB">
                  <w:t>) del</w:t>
                </w:r>
                <w:r>
                  <w:t xml:space="preserve"> Técnico Académico responsable</w:t>
                </w:r>
                <w:r w:rsidRPr="003A75CB">
                  <w:t xml:space="preserve">. </w:t>
                </w:r>
              </w:p>
              <w:p w:rsidR="0011169D" w:rsidRPr="00731113" w:rsidRDefault="00A51411" w:rsidP="00DE4584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4D8B8C7571184C008645D4C98DE391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3A75CB" w:rsidP="00DE4584">
                <w:pPr>
                  <w:rPr>
                    <w:rFonts w:cs="Arial"/>
                    <w:lang w:val="es-ES"/>
                  </w:rPr>
                </w:pPr>
                <w:r w:rsidRPr="00832EE3">
                  <w:rPr>
                    <w:lang w:val="es-ES"/>
                  </w:rPr>
                  <w:t>Equipo reportado, problema reportado, responsable del reporte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4D8B8C7571184C008645D4C98DE391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1E378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La actividad de mantenimiento se ha registrado exitosamente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4D8B8C7571184C008645D4C98DE391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3A75CB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4D8B8C7571184C008645D4C98DE391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3A75CB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2DBC45607134FEB82A0879AE015F20F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1E378D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4E527B" w:rsidRDefault="004E527B"/>
    <w:sectPr w:rsidR="004E5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2B05"/>
    <w:multiLevelType w:val="hybridMultilevel"/>
    <w:tmpl w:val="498015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4311"/>
    <w:multiLevelType w:val="hybridMultilevel"/>
    <w:tmpl w:val="3EA25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114BB"/>
    <w:multiLevelType w:val="hybridMultilevel"/>
    <w:tmpl w:val="EEBE9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83745"/>
    <w:multiLevelType w:val="hybridMultilevel"/>
    <w:tmpl w:val="408A6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F7A31"/>
    <w:multiLevelType w:val="hybridMultilevel"/>
    <w:tmpl w:val="14D47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1676"/>
    <w:rsid w:val="0011169D"/>
    <w:rsid w:val="001E378D"/>
    <w:rsid w:val="003A75CB"/>
    <w:rsid w:val="004D6EDB"/>
    <w:rsid w:val="004E527B"/>
    <w:rsid w:val="00832EE3"/>
    <w:rsid w:val="00936D23"/>
    <w:rsid w:val="00951676"/>
    <w:rsid w:val="00A51411"/>
    <w:rsid w:val="00A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D46D"/>
  <w15:docId w15:val="{BE4DC637-18EC-4A82-9A65-D2D8DBDF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2EE3"/>
    <w:pPr>
      <w:ind w:left="720"/>
      <w:contextualSpacing/>
    </w:pPr>
  </w:style>
  <w:style w:type="paragraph" w:customStyle="1" w:styleId="textbox">
    <w:name w:val="textbox"/>
    <w:basedOn w:val="Normal"/>
    <w:rsid w:val="003A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Downloads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8B8C7571184C008645D4C98DE39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91974-09B7-4779-964C-0DB6C6D03722}"/>
      </w:docPartPr>
      <w:docPartBody>
        <w:p w:rsidR="00B055C8" w:rsidRDefault="00D349E8">
          <w:pPr>
            <w:pStyle w:val="4D8B8C7571184C008645D4C98DE391F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56CCC5EDA5433E95FDE91B680FC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03B0-C6C9-4180-B66F-B1F9008248E1}"/>
      </w:docPartPr>
      <w:docPartBody>
        <w:p w:rsidR="00B055C8" w:rsidRDefault="00D349E8">
          <w:pPr>
            <w:pStyle w:val="8A56CCC5EDA5433E95FDE91B680FC78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BC45607134FEB82A0879AE015F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D98E-049B-482C-8EEC-459D874BFB9F}"/>
      </w:docPartPr>
      <w:docPartBody>
        <w:p w:rsidR="00B055C8" w:rsidRDefault="00D349E8">
          <w:pPr>
            <w:pStyle w:val="E2DBC45607134FEB82A0879AE015F20F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E8"/>
    <w:rsid w:val="00226C7B"/>
    <w:rsid w:val="00B055C8"/>
    <w:rsid w:val="00D3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D8B8C7571184C008645D4C98DE391FC">
    <w:name w:val="4D8B8C7571184C008645D4C98DE391FC"/>
  </w:style>
  <w:style w:type="paragraph" w:customStyle="1" w:styleId="8A56CCC5EDA5433E95FDE91B680FC786">
    <w:name w:val="8A56CCC5EDA5433E95FDE91B680FC786"/>
  </w:style>
  <w:style w:type="paragraph" w:customStyle="1" w:styleId="E2DBC45607134FEB82A0879AE015F20F">
    <w:name w:val="E2DBC45607134FEB82A0879AE015F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FFF0521-D9A2-4F7F-B94E-9774CD9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65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Giovanni</dc:creator>
  <cp:lastModifiedBy>Andy Giovanni</cp:lastModifiedBy>
  <cp:revision>2</cp:revision>
  <dcterms:created xsi:type="dcterms:W3CDTF">2018-09-25T20:34:00Z</dcterms:created>
  <dcterms:modified xsi:type="dcterms:W3CDTF">2018-10-18T20:58:00Z</dcterms:modified>
</cp:coreProperties>
</file>