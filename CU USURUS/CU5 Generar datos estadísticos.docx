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11169D" w:rsidRPr="005B6FE0" w:rsidTr="004B5D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4B5D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87A7AF61B8BB4A3D8D29722A6032707C"/>
              </w:placeholder>
            </w:sdtPr>
            <w:sdtEndPr/>
            <w:sdtContent>
              <w:p w:rsidR="0011169D" w:rsidRPr="005B6FE0" w:rsidRDefault="00C84E62" w:rsidP="004B5D0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</w:t>
                </w:r>
                <w:r w:rsidR="0064364A">
                  <w:rPr>
                    <w:rFonts w:cs="Arial"/>
                    <w:lang w:val="es-ES"/>
                  </w:rPr>
                  <w:t>0</w:t>
                </w:r>
                <w:r>
                  <w:rPr>
                    <w:rFonts w:cs="Arial"/>
                    <w:lang w:val="es-ES"/>
                  </w:rPr>
                  <w:t>5</w:t>
                </w:r>
              </w:p>
            </w:sdtContent>
          </w:sdt>
        </w:tc>
      </w:tr>
      <w:tr w:rsidR="0011169D" w:rsidRPr="001623DA" w:rsidTr="004B5D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4B5D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87A7AF61B8BB4A3D8D29722A6032707C"/>
              </w:placeholder>
            </w:sdtPr>
            <w:sdtEndPr/>
            <w:sdtContent>
              <w:p w:rsidR="0011169D" w:rsidRPr="00731113" w:rsidRDefault="00291DF6" w:rsidP="004B5D0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Generar Reporte </w:t>
                </w:r>
                <w:r w:rsidR="00CF7374">
                  <w:rPr>
                    <w:rFonts w:cs="Arial"/>
                    <w:lang w:val="es-ES"/>
                  </w:rPr>
                  <w:t>Estadístico</w:t>
                </w:r>
              </w:p>
            </w:sdtContent>
          </w:sdt>
        </w:tc>
      </w:tr>
      <w:tr w:rsidR="0011169D" w:rsidRPr="001623DA" w:rsidTr="004B5D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4B5D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1169D" w:rsidRPr="00731113" w:rsidRDefault="002E3C6C" w:rsidP="004B5D0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Mora Báez Cristian Mauricio</w:t>
            </w:r>
          </w:p>
        </w:tc>
      </w:tr>
      <w:tr w:rsidR="0011169D" w:rsidRPr="001623DA" w:rsidTr="004B5D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4B5D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95A0A787037F4FFA9A08294059C7DABF"/>
            </w:placeholder>
            <w:date w:fullDate="2018-09-23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2E3C6C" w:rsidP="004B5D0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23/09/2018</w:t>
                </w:r>
              </w:p>
            </w:tc>
          </w:sdtContent>
        </w:sdt>
      </w:tr>
      <w:tr w:rsidR="0011169D" w:rsidRPr="001623DA" w:rsidTr="004B5D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4B5D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95A0A787037F4FFA9A08294059C7DABF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2E3C6C" w:rsidP="004B5D0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N/A</w:t>
                </w:r>
              </w:p>
            </w:tc>
          </w:sdtContent>
        </w:sdt>
      </w:tr>
      <w:tr w:rsidR="0011169D" w:rsidRPr="001623DA" w:rsidTr="004B5D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4B5D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1169D" w:rsidRPr="00731113" w:rsidRDefault="002E3C6C" w:rsidP="004B5D04">
            <w:pPr>
              <w:rPr>
                <w:rFonts w:cs="Arial"/>
                <w:lang w:val="es-ES"/>
              </w:rPr>
            </w:pPr>
            <w:proofErr w:type="spellStart"/>
            <w:r>
              <w:rPr>
                <w:rFonts w:cs="Arial"/>
                <w:lang w:val="es-ES"/>
              </w:rPr>
              <w:t>JefeCC</w:t>
            </w:r>
            <w:proofErr w:type="spellEnd"/>
          </w:p>
        </w:tc>
      </w:tr>
      <w:tr w:rsidR="0011169D" w:rsidRPr="001219DD" w:rsidTr="004B5D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4B5D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87A7AF61B8BB4A3D8D29722A6032707C"/>
              </w:placeholder>
            </w:sdtPr>
            <w:sdtEndPr/>
            <w:sdtContent>
              <w:p w:rsidR="0011169D" w:rsidRPr="00731113" w:rsidRDefault="00A56390" w:rsidP="004B5D0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JEFECC </w:t>
                </w:r>
                <w:r w:rsidR="00AD174B">
                  <w:rPr>
                    <w:rFonts w:cs="Arial"/>
                    <w:lang w:val="es-ES"/>
                  </w:rPr>
                  <w:t xml:space="preserve">de centro de cómputo podrá </w:t>
                </w:r>
                <w:r w:rsidR="00291DF6">
                  <w:rPr>
                    <w:rFonts w:cs="Arial"/>
                    <w:lang w:val="es-ES"/>
                  </w:rPr>
                  <w:t>generar reporte con la información de los equipos</w:t>
                </w:r>
                <w:r>
                  <w:rPr>
                    <w:rFonts w:cs="Arial"/>
                    <w:lang w:val="es-ES"/>
                  </w:rPr>
                  <w:t xml:space="preserve"> existentes, equipos</w:t>
                </w:r>
                <w:r w:rsidR="00291DF6">
                  <w:rPr>
                    <w:rFonts w:cs="Arial"/>
                    <w:lang w:val="es-ES"/>
                  </w:rPr>
                  <w:t xml:space="preserve"> en mantenimiento</w:t>
                </w:r>
                <w:r w:rsidR="004148CA">
                  <w:rPr>
                    <w:rFonts w:cs="Arial"/>
                    <w:lang w:val="es-ES"/>
                  </w:rPr>
                  <w:t>, equipo obsoleto</w:t>
                </w:r>
                <w:r>
                  <w:rPr>
                    <w:rFonts w:cs="Arial"/>
                    <w:lang w:val="es-ES"/>
                  </w:rPr>
                  <w:t xml:space="preserve"> y </w:t>
                </w:r>
                <w:r w:rsidR="00632EF7">
                  <w:rPr>
                    <w:rFonts w:cs="Arial"/>
                    <w:lang w:val="es-ES"/>
                  </w:rPr>
                  <w:t>SOFTWARE</w:t>
                </w:r>
                <w:r>
                  <w:rPr>
                    <w:rFonts w:cs="Arial"/>
                    <w:lang w:val="es-ES"/>
                  </w:rPr>
                  <w:t xml:space="preserve"> registrado</w:t>
                </w:r>
                <w:r w:rsidR="00291DF6">
                  <w:rPr>
                    <w:rFonts w:cs="Arial"/>
                    <w:lang w:val="es-ES"/>
                  </w:rPr>
                  <w:t>.</w:t>
                </w:r>
              </w:p>
            </w:sdtContent>
          </w:sdt>
        </w:tc>
      </w:tr>
      <w:tr w:rsidR="0011169D" w:rsidRPr="001219DD" w:rsidTr="004B5D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4B5D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87A7AF61B8BB4A3D8D29722A6032707C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87A7AF61B8BB4A3D8D29722A6032707C"/>
                  </w:placeholder>
                </w:sdtPr>
                <w:sdtEndPr/>
                <w:sdtContent>
                  <w:p w:rsidR="00292F4A" w:rsidRDefault="00EE288F" w:rsidP="004B5D04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PRE1-</w:t>
                    </w:r>
                    <w:r w:rsidR="00DB2836">
                      <w:rPr>
                        <w:rFonts w:cs="Arial"/>
                        <w:lang w:val="es-ES"/>
                      </w:rPr>
                      <w:t>Debe estar iniciada la sesión del jefe CC</w:t>
                    </w:r>
                  </w:p>
                  <w:p w:rsidR="00A50913" w:rsidRDefault="00A50913" w:rsidP="004B5D04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PRE2- Deb</w:t>
                    </w:r>
                    <w:r w:rsidR="00632EF7">
                      <w:rPr>
                        <w:rFonts w:cs="Arial"/>
                        <w:lang w:val="es-ES"/>
                      </w:rPr>
                      <w:t>e de existir registro de fallas</w:t>
                    </w:r>
                    <w:r w:rsidR="00A56390">
                      <w:rPr>
                        <w:rFonts w:cs="Arial"/>
                        <w:lang w:val="es-ES"/>
                      </w:rPr>
                      <w:t xml:space="preserve"> y equipos</w:t>
                    </w:r>
                    <w:r>
                      <w:rPr>
                        <w:rFonts w:cs="Arial"/>
                        <w:lang w:val="es-ES"/>
                      </w:rPr>
                      <w:t xml:space="preserve"> en mantenimiento.</w:t>
                    </w:r>
                  </w:p>
                  <w:p w:rsidR="00A56390" w:rsidRDefault="00A56390" w:rsidP="004B5D04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 xml:space="preserve">PRE3- Debe de existir </w:t>
                    </w:r>
                    <w:r w:rsidR="00632EF7">
                      <w:rPr>
                        <w:rFonts w:cs="Arial"/>
                        <w:lang w:val="es-ES"/>
                      </w:rPr>
                      <w:t>SOFTWARE</w:t>
                    </w:r>
                    <w:r>
                      <w:rPr>
                        <w:rFonts w:cs="Arial"/>
                        <w:lang w:val="es-ES"/>
                      </w:rPr>
                      <w:t xml:space="preserve"> registrado en el sistema.</w:t>
                    </w:r>
                  </w:p>
                  <w:p w:rsidR="0011169D" w:rsidRPr="00731113" w:rsidRDefault="00B66FA6" w:rsidP="004B5D04">
                    <w:pPr>
                      <w:rPr>
                        <w:rFonts w:cs="Arial"/>
                        <w:lang w:val="es-ES"/>
                      </w:rPr>
                    </w:pPr>
                  </w:p>
                </w:sdtContent>
              </w:sdt>
            </w:sdtContent>
          </w:sdt>
        </w:tc>
      </w:tr>
      <w:tr w:rsidR="008F274D" w:rsidRPr="001219DD" w:rsidTr="004B5D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F274D" w:rsidRPr="00731113" w:rsidRDefault="008F274D" w:rsidP="004B5D0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F274D" w:rsidRDefault="008F274D" w:rsidP="004B5D0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proofErr w:type="spellStart"/>
            <w:r>
              <w:rPr>
                <w:rFonts w:cs="Arial"/>
                <w:lang w:val="es-ES"/>
              </w:rPr>
              <w:t>jefeCC</w:t>
            </w:r>
            <w:proofErr w:type="spellEnd"/>
            <w:r>
              <w:rPr>
                <w:rFonts w:cs="Arial"/>
                <w:lang w:val="es-ES"/>
              </w:rPr>
              <w:t xml:space="preserve"> da clic en el botón “generar reportes estadísticos”.</w:t>
            </w:r>
          </w:p>
        </w:tc>
      </w:tr>
      <w:tr w:rsidR="0011169D" w:rsidRPr="001623DA" w:rsidTr="004B5D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4B5D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87A7AF61B8BB4A3D8D29722A6032707C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720ECB" w:rsidRDefault="00EE288F" w:rsidP="004B5D04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</w:t>
                </w:r>
                <w:r w:rsidR="00720ECB">
                  <w:rPr>
                    <w:lang w:val="es-ES"/>
                  </w:rPr>
                  <w:t xml:space="preserve">- </w:t>
                </w:r>
                <w:r>
                  <w:rPr>
                    <w:lang w:val="es-ES"/>
                  </w:rPr>
                  <w:t>El sistema muestra la pantalla del menú principal correspondiente al usuario</w:t>
                </w:r>
                <w:r w:rsidR="00A56390">
                  <w:rPr>
                    <w:lang w:val="es-ES"/>
                  </w:rPr>
                  <w:t xml:space="preserve"> </w:t>
                </w:r>
                <w:r>
                  <w:rPr>
                    <w:lang w:val="es-ES"/>
                  </w:rPr>
                  <w:t>(</w:t>
                </w:r>
                <w:proofErr w:type="spellStart"/>
                <w:r>
                  <w:rPr>
                    <w:lang w:val="es-ES"/>
                  </w:rPr>
                  <w:t>jefeCC</w:t>
                </w:r>
                <w:proofErr w:type="spellEnd"/>
                <w:r>
                  <w:rPr>
                    <w:lang w:val="es-ES"/>
                  </w:rPr>
                  <w:t>)</w:t>
                </w:r>
                <w:r w:rsidR="00720ECB">
                  <w:rPr>
                    <w:lang w:val="es-ES"/>
                  </w:rPr>
                  <w:t>, la cual tendrá diferentes botones para las necesidades del usuario</w:t>
                </w:r>
                <w:r w:rsidR="00A56390">
                  <w:rPr>
                    <w:lang w:val="es-ES"/>
                  </w:rPr>
                  <w:t xml:space="preserve"> </w:t>
                </w:r>
                <w:r w:rsidR="00720ECB">
                  <w:rPr>
                    <w:lang w:val="es-ES"/>
                  </w:rPr>
                  <w:t>(</w:t>
                </w:r>
                <w:proofErr w:type="spellStart"/>
                <w:r w:rsidR="00720ECB">
                  <w:rPr>
                    <w:lang w:val="es-ES"/>
                  </w:rPr>
                  <w:t>jefeCC</w:t>
                </w:r>
                <w:proofErr w:type="spellEnd"/>
                <w:r w:rsidR="00720ECB">
                  <w:rPr>
                    <w:lang w:val="es-ES"/>
                  </w:rPr>
                  <w:t>).</w:t>
                </w:r>
              </w:p>
              <w:p w:rsidR="00720ECB" w:rsidRDefault="00720ECB" w:rsidP="004B5D04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2.- El </w:t>
                </w:r>
                <w:proofErr w:type="spellStart"/>
                <w:r>
                  <w:rPr>
                    <w:lang w:val="es-ES"/>
                  </w:rPr>
                  <w:t>jefeCC</w:t>
                </w:r>
                <w:proofErr w:type="spellEnd"/>
                <w:r>
                  <w:rPr>
                    <w:lang w:val="es-ES"/>
                  </w:rPr>
                  <w:t xml:space="preserve"> selecciona</w:t>
                </w:r>
                <w:r w:rsidR="00291DF6">
                  <w:rPr>
                    <w:lang w:val="es-ES"/>
                  </w:rPr>
                  <w:t xml:space="preserve"> la opción “Generar reporte</w:t>
                </w:r>
                <w:r w:rsidR="00A56390">
                  <w:rPr>
                    <w:lang w:val="es-ES"/>
                  </w:rPr>
                  <w:t>s</w:t>
                </w:r>
                <w:r w:rsidR="00291DF6">
                  <w:rPr>
                    <w:lang w:val="es-ES"/>
                  </w:rPr>
                  <w:t xml:space="preserve"> </w:t>
                </w:r>
                <w:r w:rsidR="00A50913">
                  <w:rPr>
                    <w:lang w:val="es-ES"/>
                  </w:rPr>
                  <w:t>estadístico</w:t>
                </w:r>
                <w:r w:rsidR="00A56390">
                  <w:rPr>
                    <w:lang w:val="es-ES"/>
                  </w:rPr>
                  <w:t>s</w:t>
                </w:r>
                <w:r>
                  <w:rPr>
                    <w:lang w:val="es-ES"/>
                  </w:rPr>
                  <w:t>”.</w:t>
                </w:r>
                <w:r w:rsidR="000662EF">
                  <w:rPr>
                    <w:lang w:val="es-ES"/>
                  </w:rPr>
                  <w:t xml:space="preserve"> </w:t>
                </w:r>
              </w:p>
              <w:p w:rsidR="00720ECB" w:rsidRDefault="00720ECB" w:rsidP="004B5D04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3.- El </w:t>
                </w:r>
                <w:r w:rsidR="00C40098">
                  <w:rPr>
                    <w:lang w:val="es-ES"/>
                  </w:rPr>
                  <w:t xml:space="preserve">sistema muestra un </w:t>
                </w:r>
                <w:proofErr w:type="spellStart"/>
                <w:r w:rsidR="00C40098">
                  <w:rPr>
                    <w:lang w:val="es-ES"/>
                  </w:rPr>
                  <w:t>menu</w:t>
                </w:r>
                <w:proofErr w:type="spellEnd"/>
                <w:r w:rsidR="00C40098">
                  <w:rPr>
                    <w:lang w:val="es-ES"/>
                  </w:rPr>
                  <w:t xml:space="preserve"> con distintas </w:t>
                </w:r>
                <w:r w:rsidR="00632EF7">
                  <w:rPr>
                    <w:lang w:val="es-ES"/>
                  </w:rPr>
                  <w:t>opciones de “búsqueda por modelo”, “E</w:t>
                </w:r>
                <w:r w:rsidR="00A97094">
                  <w:rPr>
                    <w:lang w:val="es-ES"/>
                  </w:rPr>
                  <w:t>quipos e</w:t>
                </w:r>
                <w:r w:rsidR="00632EF7">
                  <w:rPr>
                    <w:lang w:val="es-ES"/>
                  </w:rPr>
                  <w:t>n mantenimiento”, “</w:t>
                </w:r>
                <w:r w:rsidR="00A97094">
                  <w:rPr>
                    <w:lang w:val="es-ES"/>
                  </w:rPr>
                  <w:t>Equipos con</w:t>
                </w:r>
                <w:r w:rsidR="00FD4A04">
                  <w:rPr>
                    <w:lang w:val="es-ES"/>
                  </w:rPr>
                  <w:t xml:space="preserve"> </w:t>
                </w:r>
                <w:proofErr w:type="spellStart"/>
                <w:r w:rsidR="00FD4A04">
                  <w:rPr>
                    <w:lang w:val="es-ES"/>
                  </w:rPr>
                  <w:t>mas</w:t>
                </w:r>
                <w:proofErr w:type="spellEnd"/>
                <w:r w:rsidR="00A97094">
                  <w:rPr>
                    <w:lang w:val="es-ES"/>
                  </w:rPr>
                  <w:t xml:space="preserve"> </w:t>
                </w:r>
                <w:r w:rsidR="00632EF7">
                  <w:rPr>
                    <w:lang w:val="es-ES"/>
                  </w:rPr>
                  <w:t>Fallas”</w:t>
                </w:r>
                <w:r w:rsidR="004148CA">
                  <w:rPr>
                    <w:lang w:val="es-ES"/>
                  </w:rPr>
                  <w:t>, “equipos obsoletos”.</w:t>
                </w:r>
                <w:r w:rsidR="00632EF7">
                  <w:rPr>
                    <w:lang w:val="es-ES"/>
                  </w:rPr>
                  <w:t xml:space="preserve"> </w:t>
                </w:r>
              </w:p>
              <w:p w:rsidR="00ED674A" w:rsidRDefault="00291DF6" w:rsidP="004B5D04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4.- </w:t>
                </w:r>
                <w:r w:rsidR="004157D6">
                  <w:rPr>
                    <w:lang w:val="es-ES"/>
                  </w:rPr>
                  <w:t xml:space="preserve">El </w:t>
                </w:r>
                <w:proofErr w:type="spellStart"/>
                <w:r w:rsidR="004157D6">
                  <w:rPr>
                    <w:lang w:val="es-ES"/>
                  </w:rPr>
                  <w:t>jefeCC</w:t>
                </w:r>
                <w:proofErr w:type="spellEnd"/>
                <w:r w:rsidR="004157D6">
                  <w:rPr>
                    <w:lang w:val="es-ES"/>
                  </w:rPr>
                  <w:t xml:space="preserve"> </w:t>
                </w:r>
                <w:r w:rsidR="00A1079A">
                  <w:rPr>
                    <w:lang w:val="es-ES"/>
                  </w:rPr>
                  <w:t xml:space="preserve">selecciona búsqueda por modelo e </w:t>
                </w:r>
                <w:r w:rsidR="004157D6">
                  <w:rPr>
                    <w:lang w:val="es-ES"/>
                  </w:rPr>
                  <w:t>ingresa el modelo del equipo</w:t>
                </w:r>
                <w:r w:rsidR="00A97094">
                  <w:rPr>
                    <w:lang w:val="es-ES"/>
                  </w:rPr>
                  <w:t xml:space="preserve"> que desea buscar</w:t>
                </w:r>
                <w:r w:rsidR="004157D6">
                  <w:rPr>
                    <w:lang w:val="es-ES"/>
                  </w:rPr>
                  <w:t xml:space="preserve"> y da clic en buscar.</w:t>
                </w:r>
                <w:r w:rsidR="00CF7374">
                  <w:rPr>
                    <w:lang w:val="es-ES"/>
                  </w:rPr>
                  <w:t xml:space="preserve"> </w:t>
                </w:r>
                <w:r w:rsidR="00A50913">
                  <w:rPr>
                    <w:lang w:val="es-ES"/>
                  </w:rPr>
                  <w:t>(ver EX1)</w:t>
                </w:r>
                <w:r w:rsidR="00A1079A">
                  <w:rPr>
                    <w:lang w:val="es-ES"/>
                  </w:rPr>
                  <w:t xml:space="preserve"> (ver FA1, FA2</w:t>
                </w:r>
                <w:r w:rsidR="00FD4A04">
                  <w:rPr>
                    <w:lang w:val="es-ES"/>
                  </w:rPr>
                  <w:t>, FA3</w:t>
                </w:r>
                <w:r w:rsidR="00A1079A">
                  <w:rPr>
                    <w:lang w:val="es-ES"/>
                  </w:rPr>
                  <w:t>)</w:t>
                </w:r>
              </w:p>
              <w:p w:rsidR="00ED674A" w:rsidRDefault="00ED674A" w:rsidP="004B5D04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5.- El sistema muestra la pantalla </w:t>
                </w:r>
                <w:r w:rsidR="004157D6">
                  <w:rPr>
                    <w:lang w:val="es-ES"/>
                  </w:rPr>
                  <w:t>las estadísticas</w:t>
                </w:r>
                <w:r w:rsidR="00A50913">
                  <w:rPr>
                    <w:lang w:val="es-ES"/>
                  </w:rPr>
                  <w:t xml:space="preserve"> (graficas</w:t>
                </w:r>
                <w:r w:rsidR="00632EF7">
                  <w:rPr>
                    <w:lang w:val="es-ES"/>
                  </w:rPr>
                  <w:t xml:space="preserve"> de equipos con fallas, en mantenimiento, obsoletos, en f</w:t>
                </w:r>
                <w:r w:rsidR="00A1079A">
                  <w:rPr>
                    <w:lang w:val="es-ES"/>
                  </w:rPr>
                  <w:t>uncionamiento</w:t>
                </w:r>
                <w:r w:rsidR="00A50913">
                  <w:rPr>
                    <w:lang w:val="es-ES"/>
                  </w:rPr>
                  <w:t>)</w:t>
                </w:r>
                <w:r w:rsidR="004157D6">
                  <w:rPr>
                    <w:lang w:val="es-ES"/>
                  </w:rPr>
                  <w:t xml:space="preserve"> de los equipos del modelo seleccionado.</w:t>
                </w:r>
              </w:p>
              <w:p w:rsidR="00ED674A" w:rsidRDefault="00A97094" w:rsidP="004B5D04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6</w:t>
                </w:r>
                <w:r w:rsidR="00ED674A">
                  <w:rPr>
                    <w:lang w:val="es-ES"/>
                  </w:rPr>
                  <w:t>.</w:t>
                </w:r>
                <w:r>
                  <w:rPr>
                    <w:lang w:val="es-ES"/>
                  </w:rPr>
                  <w:t>-</w:t>
                </w:r>
                <w:r w:rsidR="00ED674A">
                  <w:rPr>
                    <w:lang w:val="es-ES"/>
                  </w:rPr>
                  <w:t xml:space="preserve"> El </w:t>
                </w:r>
                <w:proofErr w:type="spellStart"/>
                <w:r w:rsidR="004157D6">
                  <w:rPr>
                    <w:lang w:val="es-ES"/>
                  </w:rPr>
                  <w:t>jefeCC</w:t>
                </w:r>
                <w:proofErr w:type="spellEnd"/>
                <w:r w:rsidR="004157D6">
                  <w:rPr>
                    <w:lang w:val="es-ES"/>
                  </w:rPr>
                  <w:t xml:space="preserve"> da clic en imprimir reporte de estadísticas.</w:t>
                </w:r>
              </w:p>
              <w:p w:rsidR="0011169D" w:rsidRPr="00A5396E" w:rsidRDefault="00ED674A" w:rsidP="004157D6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lastRenderedPageBreak/>
                  <w:t xml:space="preserve">7.- El sistema </w:t>
                </w:r>
                <w:r w:rsidR="00A1079A">
                  <w:rPr>
                    <w:lang w:val="es-ES"/>
                  </w:rPr>
                  <w:t>manda a imprimir un archivo(Reporte estadístico) en formato PDF</w:t>
                </w:r>
              </w:p>
            </w:tc>
          </w:sdtContent>
        </w:sdt>
      </w:tr>
      <w:tr w:rsidR="0011169D" w:rsidRPr="001623DA" w:rsidTr="004B5D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4B5D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lang w:val="es-ES"/>
              </w:rPr>
              <w:id w:val="9248623"/>
              <w:placeholder>
                <w:docPart w:val="87A7AF61B8BB4A3D8D29722A6032707C"/>
              </w:placeholder>
            </w:sdtPr>
            <w:sdtEndPr/>
            <w:sdtContent>
              <w:p w:rsidR="00A97094" w:rsidRDefault="00A1079A" w:rsidP="00A50913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FA1-  El </w:t>
                </w:r>
                <w:proofErr w:type="spellStart"/>
                <w:r>
                  <w:rPr>
                    <w:lang w:val="es-ES"/>
                  </w:rPr>
                  <w:t>jefeCC</w:t>
                </w:r>
                <w:proofErr w:type="spellEnd"/>
                <w:r>
                  <w:rPr>
                    <w:lang w:val="es-ES"/>
                  </w:rPr>
                  <w:t xml:space="preserve"> </w:t>
                </w:r>
                <w:r w:rsidR="00A97094">
                  <w:rPr>
                    <w:lang w:val="es-ES"/>
                  </w:rPr>
                  <w:t xml:space="preserve">selecciona búsqueda por equipos en </w:t>
                </w:r>
                <w:proofErr w:type="spellStart"/>
                <w:r w:rsidR="00A97094">
                  <w:rPr>
                    <w:lang w:val="es-ES"/>
                  </w:rPr>
                  <w:t>matenimiento</w:t>
                </w:r>
                <w:proofErr w:type="spellEnd"/>
                <w:r w:rsidR="00A97094">
                  <w:rPr>
                    <w:lang w:val="es-ES"/>
                  </w:rPr>
                  <w:t>.</w:t>
                </w:r>
              </w:p>
              <w:p w:rsidR="00A97094" w:rsidRDefault="00A97094" w:rsidP="00A97094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las gráficas de los quipos que se encentran actualmente en mantenimiento</w:t>
                </w:r>
              </w:p>
              <w:p w:rsidR="00A97094" w:rsidRDefault="00A97094" w:rsidP="00A97094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da clic en imprimir (reporte de estadísticas</w:t>
                </w:r>
                <w:r w:rsidR="00FD4A04">
                  <w:rPr>
                    <w:rFonts w:cs="Arial"/>
                    <w:lang w:val="es-ES"/>
                  </w:rPr>
                  <w:t xml:space="preserve"> de equipos por modelo</w:t>
                </w:r>
                <w:r>
                  <w:rPr>
                    <w:rFonts w:cs="Arial"/>
                    <w:lang w:val="es-ES"/>
                  </w:rPr>
                  <w:t>).</w:t>
                </w:r>
              </w:p>
              <w:p w:rsidR="00A97094" w:rsidRDefault="00A97094" w:rsidP="00A97094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manda a imprimir un archivo en formato PDF y regresa el flujo normal 3.</w:t>
                </w:r>
              </w:p>
              <w:p w:rsidR="00A97094" w:rsidRDefault="00A97094" w:rsidP="00A9709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FA2- 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selecciona búsqueda por equipos con </w:t>
                </w:r>
                <w:r w:rsidR="00FD4A04">
                  <w:rPr>
                    <w:rFonts w:cs="Arial"/>
                    <w:lang w:val="es-ES"/>
                  </w:rPr>
                  <w:t xml:space="preserve">más </w:t>
                </w:r>
                <w:r>
                  <w:rPr>
                    <w:rFonts w:cs="Arial"/>
                    <w:lang w:val="es-ES"/>
                  </w:rPr>
                  <w:t>Fallas.</w:t>
                </w:r>
              </w:p>
              <w:p w:rsidR="00A97094" w:rsidRDefault="00A97094" w:rsidP="00A97094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muestra las gráficas con los datos de los equipos que han registrado </w:t>
                </w:r>
                <w:r w:rsidR="004148CA">
                  <w:rPr>
                    <w:rFonts w:cs="Arial"/>
                    <w:lang w:val="es-ES"/>
                  </w:rPr>
                  <w:t xml:space="preserve">más </w:t>
                </w:r>
                <w:r>
                  <w:rPr>
                    <w:rFonts w:cs="Arial"/>
                    <w:lang w:val="es-ES"/>
                  </w:rPr>
                  <w:t>fallas a lo largo del semestre actual.</w:t>
                </w:r>
              </w:p>
              <w:p w:rsidR="00A97094" w:rsidRDefault="00A97094" w:rsidP="00A97094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da clic en imprimir (reporte de estadísticas</w:t>
                </w:r>
                <w:r w:rsidR="00FD4A04">
                  <w:rPr>
                    <w:rFonts w:cs="Arial"/>
                    <w:lang w:val="es-ES"/>
                  </w:rPr>
                  <w:t xml:space="preserve"> de equipos con más fallas</w:t>
                </w:r>
                <w:r>
                  <w:rPr>
                    <w:rFonts w:cs="Arial"/>
                    <w:lang w:val="es-ES"/>
                  </w:rPr>
                  <w:t>).</w:t>
                </w:r>
              </w:p>
              <w:p w:rsidR="00A97094" w:rsidRDefault="00A97094" w:rsidP="00A97094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manda a imprimir un archivo en formato PDF y regresa al flujo normal 3.</w:t>
                </w:r>
              </w:p>
              <w:p w:rsidR="00FD4A04" w:rsidRDefault="00FD4A04" w:rsidP="00FD4A0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FA3- 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selecciona búsqueda por equipos obsoletos.</w:t>
                </w:r>
              </w:p>
              <w:p w:rsidR="00FD4A04" w:rsidRDefault="00FD4A04" w:rsidP="00FD4A04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graficas pertenecientes a los equipos que se encuentran obsoletos.</w:t>
                </w:r>
              </w:p>
              <w:p w:rsidR="00FD4A04" w:rsidRDefault="00FD4A04" w:rsidP="00FD4A04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da clic en imprimir(reporte de estadísticas de equipos obsoletos)</w:t>
                </w:r>
              </w:p>
              <w:p w:rsidR="00FD4A04" w:rsidRPr="00FD4A04" w:rsidRDefault="00FD4A04" w:rsidP="00FD4A04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manda a imprimir un archivo en formato PDF y regresa al flujo normal 3.</w:t>
                </w:r>
              </w:p>
              <w:p w:rsidR="0011169D" w:rsidRPr="00A97094" w:rsidRDefault="00B66FA6" w:rsidP="00A97094">
                <w:pPr>
                  <w:pStyle w:val="Prrafodelista"/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B66FA6" w:rsidRPr="001219DD" w:rsidTr="004B5D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B66FA6" w:rsidRPr="00731113" w:rsidRDefault="00B66FA6" w:rsidP="00B66FA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9248624"/>
            <w:placeholder>
              <w:docPart w:val="D9F8FDC4C0B4423DB73C2FE70CD415CE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B66FA6" w:rsidRDefault="00B66FA6" w:rsidP="00B66FA6">
                <w:r>
                  <w:t xml:space="preserve">EX1.- Error de </w:t>
                </w:r>
                <w:proofErr w:type="spellStart"/>
                <w:r>
                  <w:t>conexion</w:t>
                </w:r>
                <w:proofErr w:type="spellEnd"/>
                <w:r>
                  <w:t>.</w:t>
                </w:r>
              </w:p>
              <w:p w:rsidR="00B66FA6" w:rsidRDefault="00B66FA6" w:rsidP="00B66FA6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</w:rPr>
                </w:pPr>
                <w:r>
                  <w:rPr>
                    <w:rFonts w:cs="Arial"/>
                  </w:rPr>
                  <w:t>El sistema muestra un mensaje de error, “El sistema no se pudo conectar con la base de datos” y un botón de cancelar.</w:t>
                </w:r>
              </w:p>
              <w:p w:rsidR="00B66FA6" w:rsidRDefault="00B66FA6" w:rsidP="00B66FA6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</w:rPr>
                </w:pPr>
                <w:r>
                  <w:rPr>
                    <w:rFonts w:cs="Arial"/>
                  </w:rPr>
                  <w:t xml:space="preserve">El </w:t>
                </w:r>
                <w:proofErr w:type="spellStart"/>
                <w:r>
                  <w:rPr>
                    <w:rFonts w:cs="Arial"/>
                  </w:rPr>
                  <w:t>JefeCC</w:t>
                </w:r>
                <w:proofErr w:type="spellEnd"/>
                <w:r>
                  <w:rPr>
                    <w:rFonts w:cs="Arial"/>
                  </w:rPr>
                  <w:t xml:space="preserve"> da clic en cancelar.</w:t>
                </w:r>
              </w:p>
              <w:p w:rsidR="00B66FA6" w:rsidRPr="00206BB7" w:rsidRDefault="00B66FA6" w:rsidP="00B66FA6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</w:rPr>
                </w:pPr>
                <w:r>
                  <w:rPr>
                    <w:rFonts w:cs="Arial"/>
                  </w:rPr>
                  <w:t xml:space="preserve">El sistema dirige al </w:t>
                </w:r>
                <w:proofErr w:type="spellStart"/>
                <w:r>
                  <w:rPr>
                    <w:rFonts w:cs="Arial"/>
                  </w:rPr>
                  <w:t>menu</w:t>
                </w:r>
                <w:proofErr w:type="spellEnd"/>
                <w:r>
                  <w:rPr>
                    <w:rFonts w:cs="Arial"/>
                  </w:rPr>
                  <w:t xml:space="preserve"> Reportes.</w:t>
                </w:r>
              </w:p>
            </w:tc>
          </w:sdtContent>
        </w:sdt>
        <w:bookmarkStart w:id="0" w:name="_GoBack"/>
        <w:bookmarkEnd w:id="0"/>
      </w:tr>
      <w:tr w:rsidR="00B66FA6" w:rsidRPr="001219DD" w:rsidTr="004B5D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B66FA6" w:rsidRPr="00731113" w:rsidRDefault="00B66FA6" w:rsidP="00B66FA6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66FA6" w:rsidRPr="00731113" w:rsidRDefault="00B66FA6" w:rsidP="00B66FA6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Reporte estadístico.</w:t>
            </w:r>
          </w:p>
        </w:tc>
      </w:tr>
      <w:tr w:rsidR="00B66FA6" w:rsidRPr="00A5396E" w:rsidTr="004B5D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B66FA6" w:rsidRPr="00731113" w:rsidRDefault="00B66FA6" w:rsidP="00B66FA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9248626"/>
            <w:placeholder>
              <w:docPart w:val="9E3322C5E7FF49839279C4A9B2985FCA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B66FA6" w:rsidRPr="00731113" w:rsidRDefault="00B66FA6" w:rsidP="00B66FA6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B66FA6" w:rsidRPr="00A5396E" w:rsidTr="004B5D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B66FA6" w:rsidRPr="00731113" w:rsidRDefault="00B66FA6" w:rsidP="00B66FA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9248627"/>
            <w:placeholder>
              <w:docPart w:val="9E3322C5E7FF49839279C4A9B2985FCA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B66FA6" w:rsidRPr="00731113" w:rsidRDefault="00B66FA6" w:rsidP="00B66FA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Datos de los equipos.</w:t>
                </w:r>
              </w:p>
            </w:tc>
          </w:sdtContent>
        </w:sdt>
      </w:tr>
      <w:tr w:rsidR="00B66FA6" w:rsidRPr="00A5396E" w:rsidTr="004B5D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B66FA6" w:rsidRPr="00731113" w:rsidRDefault="00B66FA6" w:rsidP="00B66FA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B66FA6" w:rsidRPr="00731113" w:rsidRDefault="00B66FA6" w:rsidP="00B66FA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8"/>
            <w:placeholder>
              <w:docPart w:val="9E3322C5E7FF49839279C4A9B2985FCA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B66FA6" w:rsidRPr="005B6FE0" w:rsidRDefault="00B66FA6" w:rsidP="00B66FA6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B66FA6" w:rsidRPr="00A5396E" w:rsidTr="004B5D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B66FA6" w:rsidRPr="00731113" w:rsidRDefault="00B66FA6" w:rsidP="00B66FA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B66FA6" w:rsidRPr="00731113" w:rsidRDefault="00B66FA6" w:rsidP="00B66FA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66FA6" w:rsidRPr="00731113" w:rsidRDefault="00B66FA6" w:rsidP="00B66FA6">
            <w:pPr>
              <w:rPr>
                <w:rFonts w:cs="Arial"/>
                <w:lang w:val="es-ES"/>
              </w:rPr>
            </w:pPr>
          </w:p>
        </w:tc>
      </w:tr>
      <w:tr w:rsidR="00B66FA6" w:rsidRPr="00A5396E" w:rsidTr="004B5D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B66FA6" w:rsidRPr="00731113" w:rsidRDefault="00B66FA6" w:rsidP="00B66FA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593CC0201C1040D3AB3BD0B2DE9D1B21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B66FA6" w:rsidRPr="00731113" w:rsidRDefault="00B66FA6" w:rsidP="00B66FA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</w:tbl>
    <w:p w:rsidR="00841452" w:rsidRDefault="00841452"/>
    <w:sectPr w:rsidR="008414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22199"/>
    <w:multiLevelType w:val="hybridMultilevel"/>
    <w:tmpl w:val="30FEE50A"/>
    <w:lvl w:ilvl="0" w:tplc="DD9AEA30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B084926"/>
    <w:multiLevelType w:val="hybridMultilevel"/>
    <w:tmpl w:val="FAE6F0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F1730"/>
    <w:multiLevelType w:val="hybridMultilevel"/>
    <w:tmpl w:val="961051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72599"/>
    <w:multiLevelType w:val="hybridMultilevel"/>
    <w:tmpl w:val="19006C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A641D"/>
    <w:multiLevelType w:val="hybridMultilevel"/>
    <w:tmpl w:val="B180F18E"/>
    <w:lvl w:ilvl="0" w:tplc="441EB0D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39D02054"/>
    <w:multiLevelType w:val="hybridMultilevel"/>
    <w:tmpl w:val="F4306AD8"/>
    <w:lvl w:ilvl="0" w:tplc="DD9AEA30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45" w:hanging="360"/>
      </w:pPr>
    </w:lvl>
    <w:lvl w:ilvl="2" w:tplc="080A001B" w:tentative="1">
      <w:start w:val="1"/>
      <w:numFmt w:val="lowerRoman"/>
      <w:lvlText w:val="%3."/>
      <w:lvlJc w:val="right"/>
      <w:pPr>
        <w:ind w:left="2565" w:hanging="180"/>
      </w:pPr>
    </w:lvl>
    <w:lvl w:ilvl="3" w:tplc="080A000F" w:tentative="1">
      <w:start w:val="1"/>
      <w:numFmt w:val="decimal"/>
      <w:lvlText w:val="%4."/>
      <w:lvlJc w:val="left"/>
      <w:pPr>
        <w:ind w:left="3285" w:hanging="360"/>
      </w:pPr>
    </w:lvl>
    <w:lvl w:ilvl="4" w:tplc="080A0019" w:tentative="1">
      <w:start w:val="1"/>
      <w:numFmt w:val="lowerLetter"/>
      <w:lvlText w:val="%5."/>
      <w:lvlJc w:val="left"/>
      <w:pPr>
        <w:ind w:left="4005" w:hanging="360"/>
      </w:pPr>
    </w:lvl>
    <w:lvl w:ilvl="5" w:tplc="080A001B" w:tentative="1">
      <w:start w:val="1"/>
      <w:numFmt w:val="lowerRoman"/>
      <w:lvlText w:val="%6."/>
      <w:lvlJc w:val="right"/>
      <w:pPr>
        <w:ind w:left="4725" w:hanging="180"/>
      </w:pPr>
    </w:lvl>
    <w:lvl w:ilvl="6" w:tplc="080A000F" w:tentative="1">
      <w:start w:val="1"/>
      <w:numFmt w:val="decimal"/>
      <w:lvlText w:val="%7."/>
      <w:lvlJc w:val="left"/>
      <w:pPr>
        <w:ind w:left="5445" w:hanging="360"/>
      </w:pPr>
    </w:lvl>
    <w:lvl w:ilvl="7" w:tplc="080A0019" w:tentative="1">
      <w:start w:val="1"/>
      <w:numFmt w:val="lowerLetter"/>
      <w:lvlText w:val="%8."/>
      <w:lvlJc w:val="left"/>
      <w:pPr>
        <w:ind w:left="6165" w:hanging="360"/>
      </w:pPr>
    </w:lvl>
    <w:lvl w:ilvl="8" w:tplc="08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" w15:restartNumberingAfterBreak="0">
    <w:nsid w:val="57522908"/>
    <w:multiLevelType w:val="hybridMultilevel"/>
    <w:tmpl w:val="9B6041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D04"/>
    <w:rsid w:val="000662EF"/>
    <w:rsid w:val="0011169D"/>
    <w:rsid w:val="00206BB7"/>
    <w:rsid w:val="00291DF6"/>
    <w:rsid w:val="00292F4A"/>
    <w:rsid w:val="002E3C6C"/>
    <w:rsid w:val="004148CA"/>
    <w:rsid w:val="004157D6"/>
    <w:rsid w:val="004A1F26"/>
    <w:rsid w:val="004B5D04"/>
    <w:rsid w:val="004D6EDB"/>
    <w:rsid w:val="00632EF7"/>
    <w:rsid w:val="00634571"/>
    <w:rsid w:val="0064364A"/>
    <w:rsid w:val="006D7E51"/>
    <w:rsid w:val="00720ECB"/>
    <w:rsid w:val="007B16F7"/>
    <w:rsid w:val="00841452"/>
    <w:rsid w:val="00882BC9"/>
    <w:rsid w:val="008F274D"/>
    <w:rsid w:val="00A1079A"/>
    <w:rsid w:val="00A50913"/>
    <w:rsid w:val="00A56390"/>
    <w:rsid w:val="00A815CD"/>
    <w:rsid w:val="00A97094"/>
    <w:rsid w:val="00AD174B"/>
    <w:rsid w:val="00B66FA6"/>
    <w:rsid w:val="00C40098"/>
    <w:rsid w:val="00C84E62"/>
    <w:rsid w:val="00CE2A8A"/>
    <w:rsid w:val="00CF7374"/>
    <w:rsid w:val="00DB2836"/>
    <w:rsid w:val="00E00F8D"/>
    <w:rsid w:val="00E31041"/>
    <w:rsid w:val="00ED674A"/>
    <w:rsid w:val="00EE288F"/>
    <w:rsid w:val="00FD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B12F"/>
  <w15:docId w15:val="{3EB7B82D-6438-4860-8B69-440C61C9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1169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1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69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E2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b_3\Desktop\c++\Lic.%20Ingenieria%20de%20software\principios%20de%20dise&#241;o%20de%20software\Prinipios%20de%20dise&#241;o\PlantillaCU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7A7AF61B8BB4A3D8D29722A60327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2DA7B-2FFF-4C78-B4BF-31B4F36D499E}"/>
      </w:docPartPr>
      <w:docPartBody>
        <w:p w:rsidR="00995B40" w:rsidRDefault="00C22C5D">
          <w:pPr>
            <w:pStyle w:val="87A7AF61B8BB4A3D8D29722A6032707C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5A0A787037F4FFA9A08294059C7D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E61DB-6136-4FF7-BC49-A0935DF35D60}"/>
      </w:docPartPr>
      <w:docPartBody>
        <w:p w:rsidR="00995B40" w:rsidRDefault="00C22C5D">
          <w:pPr>
            <w:pStyle w:val="95A0A787037F4FFA9A08294059C7DABF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D9F8FDC4C0B4423DB73C2FE70CD41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C0A9A-8539-4541-A547-556E573732E0}"/>
      </w:docPartPr>
      <w:docPartBody>
        <w:p w:rsidR="00000000" w:rsidRDefault="001E5C15" w:rsidP="001E5C15">
          <w:pPr>
            <w:pStyle w:val="D9F8FDC4C0B4423DB73C2FE70CD415CE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E3322C5E7FF49839279C4A9B2985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04DC8-4083-47CF-BCB3-3A67CDF79CCC}"/>
      </w:docPartPr>
      <w:docPartBody>
        <w:p w:rsidR="00000000" w:rsidRDefault="001E5C15" w:rsidP="001E5C15">
          <w:pPr>
            <w:pStyle w:val="9E3322C5E7FF49839279C4A9B2985FCA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93CC0201C1040D3AB3BD0B2DE9D1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3FD6B-BA7E-4E01-A966-604E2270F6EF}"/>
      </w:docPartPr>
      <w:docPartBody>
        <w:p w:rsidR="00000000" w:rsidRDefault="001E5C15" w:rsidP="001E5C15">
          <w:pPr>
            <w:pStyle w:val="593CC0201C1040D3AB3BD0B2DE9D1B21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C5D"/>
    <w:rsid w:val="001B65AB"/>
    <w:rsid w:val="001E5C15"/>
    <w:rsid w:val="00600D8F"/>
    <w:rsid w:val="00612E00"/>
    <w:rsid w:val="00633755"/>
    <w:rsid w:val="00886665"/>
    <w:rsid w:val="008E2B7A"/>
    <w:rsid w:val="00995B40"/>
    <w:rsid w:val="00B76D64"/>
    <w:rsid w:val="00C22C5D"/>
    <w:rsid w:val="00FE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E5C15"/>
    <w:rPr>
      <w:color w:val="808080"/>
    </w:rPr>
  </w:style>
  <w:style w:type="paragraph" w:customStyle="1" w:styleId="87A7AF61B8BB4A3D8D29722A6032707C">
    <w:name w:val="87A7AF61B8BB4A3D8D29722A6032707C"/>
  </w:style>
  <w:style w:type="paragraph" w:customStyle="1" w:styleId="95A0A787037F4FFA9A08294059C7DABF">
    <w:name w:val="95A0A787037F4FFA9A08294059C7DABF"/>
  </w:style>
  <w:style w:type="paragraph" w:customStyle="1" w:styleId="52D36F69B83D4D269B77125E5311442F">
    <w:name w:val="52D36F69B83D4D269B77125E5311442F"/>
  </w:style>
  <w:style w:type="paragraph" w:customStyle="1" w:styleId="D9F8FDC4C0B4423DB73C2FE70CD415CE">
    <w:name w:val="D9F8FDC4C0B4423DB73C2FE70CD415CE"/>
    <w:rsid w:val="001E5C15"/>
  </w:style>
  <w:style w:type="paragraph" w:customStyle="1" w:styleId="9E3322C5E7FF49839279C4A9B2985FCA">
    <w:name w:val="9E3322C5E7FF49839279C4A9B2985FCA"/>
    <w:rsid w:val="001E5C15"/>
  </w:style>
  <w:style w:type="paragraph" w:customStyle="1" w:styleId="593CC0201C1040D3AB3BD0B2DE9D1B21">
    <w:name w:val="593CC0201C1040D3AB3BD0B2DE9D1B21"/>
    <w:rsid w:val="001E5C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2AAFF5A-3AFE-44CF-8353-F613FC39B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PlantillaCU.dotm</Template>
  <TotalTime>1</TotalTime>
  <Pages>3</Pages>
  <Words>454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 Mora</dc:creator>
  <cp:lastModifiedBy>C. Mora</cp:lastModifiedBy>
  <cp:revision>3</cp:revision>
  <dcterms:created xsi:type="dcterms:W3CDTF">2018-10-31T00:58:00Z</dcterms:created>
  <dcterms:modified xsi:type="dcterms:W3CDTF">2018-10-31T00:58:00Z</dcterms:modified>
</cp:coreProperties>
</file>